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30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B07B5C" w:rsidRPr="0059649E" w14:paraId="66F85D94" w14:textId="77777777" w:rsidTr="00B07B5C">
        <w:trPr>
          <w:trHeight w:val="4410"/>
        </w:trPr>
        <w:tc>
          <w:tcPr>
            <w:tcW w:w="3600" w:type="dxa"/>
            <w:vAlign w:val="bottom"/>
          </w:tcPr>
          <w:p w14:paraId="248A60B2" w14:textId="77777777" w:rsidR="00B07B5C" w:rsidRPr="0059649E" w:rsidRDefault="00B07B5C" w:rsidP="00B07B5C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CEC8C25" wp14:editId="69C90CE7">
                      <wp:extent cx="2160270" cy="2202180"/>
                      <wp:effectExtent l="19050" t="19050" r="30480" b="45720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270" cy="220218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175" t="-50692" r="3175" b="-23702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DF0332" w14:textId="77777777" w:rsidR="00B07B5C" w:rsidRPr="00EE4C8D" w:rsidRDefault="00B07B5C" w:rsidP="00B07B5C">
                                  <w:pPr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EC8C25" id="Óvalo 2" o:spid="_x0000_s1026" style="width:170.1pt;height:1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f/xAAC/9oADAMBAAIAAwAAACH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/EAAL/2gAMAwEAAgADAAAAE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36DF0332" w14:textId="77777777" w:rsidR="00B07B5C" w:rsidRPr="00EE4C8D" w:rsidRDefault="00B07B5C" w:rsidP="00B07B5C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BAC43BC" w14:textId="77777777" w:rsidR="00B07B5C" w:rsidRPr="0059649E" w:rsidRDefault="00B07B5C" w:rsidP="00B07B5C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AAF708B" w14:textId="77777777" w:rsidR="00B07B5C" w:rsidRDefault="00B07B5C" w:rsidP="00B07B5C">
            <w:pPr>
              <w:pStyle w:val="Ttulo"/>
            </w:pPr>
            <w:r>
              <w:t>DAMARIS VIDELA</w:t>
            </w:r>
          </w:p>
          <w:p w14:paraId="477D580A" w14:textId="77777777" w:rsidR="00B07B5C" w:rsidRPr="002B77FF" w:rsidRDefault="00B07B5C" w:rsidP="00B07B5C"/>
          <w:p w14:paraId="2EA765C7" w14:textId="77777777" w:rsidR="00B07B5C" w:rsidRPr="0059649E" w:rsidRDefault="00B07B5C" w:rsidP="00B07B5C">
            <w:pPr>
              <w:pStyle w:val="Subttulo"/>
            </w:pPr>
            <w:r>
              <w:rPr>
                <w:spacing w:val="0"/>
                <w:w w:val="100"/>
              </w:rPr>
              <w:t xml:space="preserve">Desarrollador de Software  </w:t>
            </w:r>
          </w:p>
        </w:tc>
      </w:tr>
      <w:tr w:rsidR="00B07B5C" w:rsidRPr="0059649E" w14:paraId="0DE7B3E2" w14:textId="77777777" w:rsidTr="00B07B5C">
        <w:tc>
          <w:tcPr>
            <w:tcW w:w="3600" w:type="dxa"/>
          </w:tcPr>
          <w:sdt>
            <w:sdtPr>
              <w:id w:val="-1711873194"/>
              <w:placeholder>
                <w:docPart w:val="A7BBC9D2C4F64EF2A0B61B4944E23A91"/>
              </w:placeholder>
              <w:temporary/>
              <w:showingPlcHdr/>
              <w15:appearance w15:val="hidden"/>
            </w:sdtPr>
            <w:sdtContent>
              <w:p w14:paraId="612AF23F" w14:textId="77777777" w:rsidR="00B07B5C" w:rsidRPr="0059649E" w:rsidRDefault="00B07B5C" w:rsidP="00B07B5C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79C41EA" w14:textId="77777777" w:rsidR="00B07B5C" w:rsidRPr="00C05B46" w:rsidRDefault="00B07B5C" w:rsidP="00B07B5C">
            <w:pPr>
              <w:rPr>
                <w:sz w:val="20"/>
                <w:szCs w:val="20"/>
              </w:rPr>
            </w:pPr>
            <w:r w:rsidRPr="0091055A">
              <w:rPr>
                <w:b/>
                <w:bCs/>
                <w:sz w:val="20"/>
                <w:szCs w:val="20"/>
              </w:rPr>
              <w:t>Edad:</w:t>
            </w:r>
            <w:r w:rsidRPr="0091055A">
              <w:rPr>
                <w:sz w:val="20"/>
                <w:szCs w:val="20"/>
              </w:rPr>
              <w:t> 32 años </w:t>
            </w:r>
          </w:p>
          <w:p w14:paraId="50997E7B" w14:textId="77777777" w:rsidR="00B07B5C" w:rsidRPr="00C05B46" w:rsidRDefault="00B07B5C" w:rsidP="00B07B5C">
            <w:pPr>
              <w:rPr>
                <w:sz w:val="20"/>
                <w:szCs w:val="20"/>
              </w:rPr>
            </w:pPr>
          </w:p>
          <w:p w14:paraId="2B9611AC" w14:textId="77777777" w:rsidR="00B07B5C" w:rsidRPr="00C05B46" w:rsidRDefault="00B07B5C" w:rsidP="00B07B5C">
            <w:pPr>
              <w:rPr>
                <w:sz w:val="20"/>
                <w:szCs w:val="20"/>
              </w:rPr>
            </w:pPr>
            <w:r w:rsidRPr="0091055A">
              <w:rPr>
                <w:b/>
                <w:bCs/>
                <w:sz w:val="20"/>
                <w:szCs w:val="20"/>
              </w:rPr>
              <w:t>Estado Civil:</w:t>
            </w:r>
            <w:r w:rsidRPr="0091055A">
              <w:rPr>
                <w:sz w:val="20"/>
                <w:szCs w:val="20"/>
              </w:rPr>
              <w:t> Casada</w:t>
            </w:r>
          </w:p>
          <w:p w14:paraId="3730B6EC" w14:textId="77777777" w:rsidR="00B07B5C" w:rsidRPr="00C05B46" w:rsidRDefault="00B07B5C" w:rsidP="00B07B5C">
            <w:pPr>
              <w:rPr>
                <w:sz w:val="20"/>
                <w:szCs w:val="20"/>
              </w:rPr>
            </w:pPr>
            <w:r w:rsidRPr="0091055A">
              <w:rPr>
                <w:sz w:val="20"/>
                <w:szCs w:val="20"/>
              </w:rPr>
              <w:t>  </w:t>
            </w:r>
          </w:p>
          <w:p w14:paraId="62E6417E" w14:textId="77777777" w:rsidR="00B07B5C" w:rsidRPr="00C05B46" w:rsidRDefault="00B07B5C" w:rsidP="00B07B5C">
            <w:pPr>
              <w:rPr>
                <w:sz w:val="20"/>
                <w:szCs w:val="20"/>
              </w:rPr>
            </w:pPr>
            <w:r w:rsidRPr="0091055A">
              <w:rPr>
                <w:b/>
                <w:bCs/>
                <w:sz w:val="20"/>
                <w:szCs w:val="20"/>
              </w:rPr>
              <w:t>Hijos:</w:t>
            </w:r>
            <w:r w:rsidRPr="0091055A">
              <w:rPr>
                <w:sz w:val="20"/>
                <w:szCs w:val="20"/>
              </w:rPr>
              <w:t> 2</w:t>
            </w:r>
          </w:p>
          <w:p w14:paraId="366B5CBC" w14:textId="77777777" w:rsidR="00B07B5C" w:rsidRPr="0091055A" w:rsidRDefault="00B07B5C" w:rsidP="00B07B5C"/>
          <w:p w14:paraId="4FD16998" w14:textId="77777777" w:rsidR="00B07B5C" w:rsidRPr="00C05B46" w:rsidRDefault="00B07B5C" w:rsidP="00B07B5C">
            <w:pPr>
              <w:rPr>
                <w:sz w:val="20"/>
                <w:szCs w:val="20"/>
              </w:rPr>
            </w:pPr>
            <w:r w:rsidRPr="00C05B46">
              <w:rPr>
                <w:b/>
                <w:bCs/>
                <w:sz w:val="20"/>
                <w:szCs w:val="20"/>
              </w:rPr>
              <w:t>Perfil Profesional </w:t>
            </w:r>
            <w:r w:rsidRPr="00C05B46">
              <w:rPr>
                <w:sz w:val="20"/>
                <w:szCs w:val="20"/>
              </w:rPr>
              <w:t>Soy una desarrolladora de software en formación, con experiencia sólida en atención al público y liderazgo. Actualmente, curso el segundo año de terciario en Desarrollo de Software, y mi objetivo es aplicar y expandir mis conocimientos en programación. Poseo habilidades interpersonales sobresalientes y un conocimiento básico de inglés.</w:t>
            </w:r>
          </w:p>
          <w:sdt>
            <w:sdtPr>
              <w:id w:val="-1954003311"/>
              <w:placeholder>
                <w:docPart w:val="4E8750FB639D40EDA0870E66469F8252"/>
              </w:placeholder>
              <w:temporary/>
              <w:showingPlcHdr/>
              <w15:appearance w15:val="hidden"/>
            </w:sdtPr>
            <w:sdtContent>
              <w:p w14:paraId="2FCCC922" w14:textId="77777777" w:rsidR="00B07B5C" w:rsidRPr="0059649E" w:rsidRDefault="00B07B5C" w:rsidP="00B07B5C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B08D17BB0A3247D5858C9A089347B0DE"/>
              </w:placeholder>
              <w:temporary/>
              <w:showingPlcHdr/>
              <w15:appearance w15:val="hidden"/>
            </w:sdtPr>
            <w:sdtContent>
              <w:p w14:paraId="5E4CD9D1" w14:textId="77777777" w:rsidR="00B07B5C" w:rsidRPr="0059649E" w:rsidRDefault="00B07B5C" w:rsidP="00B07B5C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454D172B" w14:textId="77777777" w:rsidR="00B07B5C" w:rsidRPr="0059649E" w:rsidRDefault="00B07B5C" w:rsidP="00B07B5C">
            <w:r>
              <w:t>2613004289</w:t>
            </w:r>
          </w:p>
          <w:p w14:paraId="397EAA35" w14:textId="77777777" w:rsidR="00B07B5C" w:rsidRPr="0059649E" w:rsidRDefault="00B07B5C" w:rsidP="00B07B5C"/>
          <w:sdt>
            <w:sdtPr>
              <w:id w:val="67859272"/>
              <w:placeholder>
                <w:docPart w:val="196A5148BCD849ED983E4AD332D142BC"/>
              </w:placeholder>
              <w:temporary/>
              <w:showingPlcHdr/>
              <w15:appearance w15:val="hidden"/>
            </w:sdtPr>
            <w:sdtContent>
              <w:p w14:paraId="4B548813" w14:textId="77777777" w:rsidR="00B07B5C" w:rsidRPr="0059649E" w:rsidRDefault="00B07B5C" w:rsidP="00B07B5C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04F50C0F" w14:textId="77777777" w:rsidR="00B07B5C" w:rsidRPr="0059649E" w:rsidRDefault="00B07B5C" w:rsidP="00B07B5C">
            <w:r w:rsidRPr="0091055A">
              <w:t>github.com/Damaris-97</w:t>
            </w:r>
          </w:p>
          <w:p w14:paraId="47DC560B" w14:textId="77777777" w:rsidR="00B07B5C" w:rsidRPr="0059649E" w:rsidRDefault="00B07B5C" w:rsidP="00B07B5C"/>
          <w:sdt>
            <w:sdtPr>
              <w:id w:val="-240260293"/>
              <w:placeholder>
                <w:docPart w:val="2E480961900049F89BDF9A2A747B76E1"/>
              </w:placeholder>
              <w:temporary/>
              <w:showingPlcHdr/>
              <w15:appearance w15:val="hidden"/>
            </w:sdtPr>
            <w:sdtContent>
              <w:p w14:paraId="6ADDBF7B" w14:textId="77777777" w:rsidR="00B07B5C" w:rsidRPr="0059649E" w:rsidRDefault="00B07B5C" w:rsidP="00B07B5C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5807C991" w14:textId="77777777" w:rsidR="00B07B5C" w:rsidRPr="009A09AC" w:rsidRDefault="00B07B5C" w:rsidP="00B07B5C">
            <w:pPr>
              <w:rPr>
                <w:rStyle w:val="Hipervnculo"/>
                <w:szCs w:val="18"/>
              </w:rPr>
            </w:pPr>
            <w:r>
              <w:t>Damarisvidela92</w:t>
            </w:r>
            <w:r w:rsidRPr="0091055A">
              <w:t>@</w:t>
            </w:r>
            <w:r>
              <w:t>outlook</w:t>
            </w:r>
            <w:r w:rsidRPr="0091055A">
              <w:t>.com</w:t>
            </w:r>
          </w:p>
          <w:p w14:paraId="3DCCB17E" w14:textId="77777777" w:rsidR="00B07B5C" w:rsidRPr="0059649E" w:rsidRDefault="00B07B5C" w:rsidP="00B07B5C"/>
          <w:sdt>
            <w:sdtPr>
              <w:id w:val="-1444214663"/>
              <w:placeholder>
                <w:docPart w:val="770DCF918E024150B6F300EFDC69BA49"/>
              </w:placeholder>
              <w:temporary/>
              <w:showingPlcHdr/>
              <w15:appearance w15:val="hidden"/>
            </w:sdtPr>
            <w:sdtContent>
              <w:p w14:paraId="70C2053D" w14:textId="77777777" w:rsidR="00B07B5C" w:rsidRPr="0059649E" w:rsidRDefault="00B07B5C" w:rsidP="00B07B5C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5E4FE686" w14:textId="77777777" w:rsidR="00B07B5C" w:rsidRPr="0059649E" w:rsidRDefault="00B07B5C" w:rsidP="00B07B5C">
            <w:sdt>
              <w:sdtPr>
                <w:id w:val="1444813694"/>
                <w:placeholder>
                  <w:docPart w:val="FEF11C70B1194045BBAF120110DDD275"/>
                </w:placeholder>
                <w:temporary/>
                <w:showingPlcHdr/>
                <w15:appearance w15:val="hidden"/>
              </w:sdtPr>
              <w:sdtContent>
                <w:r w:rsidRPr="0059649E">
                  <w:rPr>
                    <w:lang w:bidi="es-ES"/>
                  </w:rPr>
                  <w:t>Afición n.º 1</w:t>
                </w:r>
              </w:sdtContent>
            </w:sdt>
            <w:r>
              <w:t>: Tiempo en familia</w:t>
            </w:r>
          </w:p>
          <w:p w14:paraId="3A4B9C24" w14:textId="77777777" w:rsidR="00B07B5C" w:rsidRPr="0059649E" w:rsidRDefault="00B07B5C" w:rsidP="00B07B5C">
            <w:sdt>
              <w:sdtPr>
                <w:id w:val="127826779"/>
                <w:placeholder>
                  <w:docPart w:val="EF22017C6BA4475FBD82466031884481"/>
                </w:placeholder>
                <w:temporary/>
                <w:showingPlcHdr/>
                <w15:appearance w15:val="hidden"/>
              </w:sdtPr>
              <w:sdtContent>
                <w:r w:rsidRPr="0059649E">
                  <w:rPr>
                    <w:lang w:bidi="es-ES"/>
                  </w:rPr>
                  <w:t>Afición n.º 2</w:t>
                </w:r>
              </w:sdtContent>
            </w:sdt>
            <w:r>
              <w:t>: Gym</w:t>
            </w:r>
          </w:p>
          <w:p w14:paraId="01B1D56B" w14:textId="77777777" w:rsidR="00B07B5C" w:rsidRPr="0059649E" w:rsidRDefault="00B07B5C" w:rsidP="00B07B5C">
            <w:sdt>
              <w:sdtPr>
                <w:id w:val="-1460640448"/>
                <w:placeholder>
                  <w:docPart w:val="4962DCF4877043A3871F1306402BABEE"/>
                </w:placeholder>
                <w:temporary/>
                <w:showingPlcHdr/>
                <w15:appearance w15:val="hidden"/>
              </w:sdtPr>
              <w:sdtContent>
                <w:r w:rsidRPr="0059649E">
                  <w:rPr>
                    <w:lang w:bidi="es-ES"/>
                  </w:rPr>
                  <w:t>Afición n.º 3</w:t>
                </w:r>
              </w:sdtContent>
            </w:sdt>
            <w:r>
              <w:t>: Ver series y peli</w:t>
            </w:r>
          </w:p>
        </w:tc>
        <w:tc>
          <w:tcPr>
            <w:tcW w:w="720" w:type="dxa"/>
          </w:tcPr>
          <w:p w14:paraId="1E551029" w14:textId="77777777" w:rsidR="00B07B5C" w:rsidRPr="0059649E" w:rsidRDefault="00B07B5C" w:rsidP="00B07B5C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338E71B83064BB88EFA29BBBDDAD2A6"/>
              </w:placeholder>
              <w:temporary/>
              <w:showingPlcHdr/>
              <w15:appearance w15:val="hidden"/>
            </w:sdtPr>
            <w:sdtContent>
              <w:p w14:paraId="4059C7C5" w14:textId="77777777" w:rsidR="00B07B5C" w:rsidRPr="0059649E" w:rsidRDefault="00B07B5C" w:rsidP="00B07B5C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F519700" w14:textId="77777777" w:rsidR="00B07B5C" w:rsidRPr="0059649E" w:rsidRDefault="00B07B5C" w:rsidP="00B07B5C">
            <w:pPr>
              <w:pStyle w:val="Ttulo4"/>
            </w:pPr>
            <w:r>
              <w:t xml:space="preserve">Dr. Horacio Martínez Leanez </w:t>
            </w:r>
          </w:p>
          <w:p w14:paraId="081AAAF4" w14:textId="77777777" w:rsidR="00B07B5C" w:rsidRPr="0059649E" w:rsidRDefault="00B07B5C" w:rsidP="00B07B5C">
            <w:pPr>
              <w:pStyle w:val="Fecha"/>
            </w:pPr>
            <w:r>
              <w:t>2007</w:t>
            </w:r>
            <w:r w:rsidRPr="0059649E">
              <w:rPr>
                <w:lang w:bidi="es-ES"/>
              </w:rPr>
              <w:t xml:space="preserve"> - </w:t>
            </w:r>
            <w:r>
              <w:t>2012</w:t>
            </w:r>
          </w:p>
          <w:p w14:paraId="021CFEDA" w14:textId="77777777" w:rsidR="00B07B5C" w:rsidRPr="0059649E" w:rsidRDefault="00B07B5C" w:rsidP="00B07B5C">
            <w:proofErr w:type="gramStart"/>
            <w:r>
              <w:t>Orientación :”Gestión</w:t>
            </w:r>
            <w:proofErr w:type="gramEnd"/>
            <w:r>
              <w:t xml:space="preserve"> contable, impositiva y previsional ”</w:t>
            </w:r>
            <w:r w:rsidRPr="0059649E">
              <w:rPr>
                <w:lang w:bidi="es-ES"/>
              </w:rPr>
              <w:t xml:space="preserve"> </w:t>
            </w:r>
          </w:p>
          <w:p w14:paraId="2D69AB1E" w14:textId="77777777" w:rsidR="00B07B5C" w:rsidRPr="0059649E" w:rsidRDefault="00B07B5C" w:rsidP="00B07B5C">
            <w:r w:rsidRPr="0059649E">
              <w:rPr>
                <w:lang w:bidi="es-ES"/>
              </w:rPr>
              <w:t xml:space="preserve"> </w:t>
            </w:r>
          </w:p>
          <w:p w14:paraId="49D66109" w14:textId="77777777" w:rsidR="00B07B5C" w:rsidRPr="0059649E" w:rsidRDefault="00B07B5C" w:rsidP="00B07B5C">
            <w:pPr>
              <w:pStyle w:val="Ttulo4"/>
            </w:pPr>
            <w:proofErr w:type="spellStart"/>
            <w:r>
              <w:t>Ies</w:t>
            </w:r>
            <w:proofErr w:type="spellEnd"/>
            <w:r>
              <w:t xml:space="preserve"> 9-023 CESIT </w:t>
            </w:r>
          </w:p>
          <w:p w14:paraId="40557D85" w14:textId="77777777" w:rsidR="00B07B5C" w:rsidRPr="0059649E" w:rsidRDefault="00B07B5C" w:rsidP="00B07B5C">
            <w:pPr>
              <w:pStyle w:val="Fecha"/>
            </w:pPr>
            <w:r>
              <w:t>2023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2025 estipulada</w:t>
            </w:r>
          </w:p>
          <w:p w14:paraId="2ABD3CB2" w14:textId="77777777" w:rsidR="00B07B5C" w:rsidRPr="0059649E" w:rsidRDefault="00B07B5C" w:rsidP="00B07B5C">
            <w:r>
              <w:t xml:space="preserve">Técnica Superior en Desarrollo de Software </w:t>
            </w:r>
            <w:r w:rsidRPr="0059649E">
              <w:rPr>
                <w:lang w:bidi="es-ES"/>
              </w:rPr>
              <w:t xml:space="preserve"> </w:t>
            </w:r>
          </w:p>
          <w:p w14:paraId="38CE494A" w14:textId="77777777" w:rsidR="00B07B5C" w:rsidRPr="0059649E" w:rsidRDefault="00B07B5C" w:rsidP="00B07B5C"/>
          <w:sdt>
            <w:sdtPr>
              <w:id w:val="1001553383"/>
              <w:placeholder>
                <w:docPart w:val="8717FC2B91164CD6B627452775F0583A"/>
              </w:placeholder>
              <w:temporary/>
              <w:showingPlcHdr/>
              <w15:appearance w15:val="hidden"/>
            </w:sdtPr>
            <w:sdtContent>
              <w:p w14:paraId="5CDE6071" w14:textId="77777777" w:rsidR="00B07B5C" w:rsidRPr="0059649E" w:rsidRDefault="00B07B5C" w:rsidP="00B07B5C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A26B09B" w14:textId="77777777" w:rsidR="00B07B5C" w:rsidRPr="0059649E" w:rsidRDefault="00B07B5C" w:rsidP="00B07B5C">
            <w:pPr>
              <w:pStyle w:val="Ttulo4"/>
              <w:rPr>
                <w:bCs/>
              </w:rPr>
            </w:pPr>
            <w:r>
              <w:rPr>
                <w:i/>
                <w:iCs/>
              </w:rPr>
              <w:t xml:space="preserve">Feria La </w:t>
            </w:r>
            <w:proofErr w:type="spellStart"/>
            <w:r>
              <w:rPr>
                <w:i/>
                <w:iCs/>
              </w:rPr>
              <w:t>Naciona</w:t>
            </w:r>
            <w:proofErr w:type="spellEnd"/>
            <w:r>
              <w:rPr>
                <w:i/>
                <w:iCs/>
              </w:rPr>
              <w:t xml:space="preserve"> -l</w:t>
            </w:r>
            <w:r w:rsidRPr="0059649E">
              <w:rPr>
                <w:lang w:bidi="es-ES"/>
              </w:rPr>
              <w:t xml:space="preserve"> </w:t>
            </w:r>
            <w:r w:rsidRPr="0091055A">
              <w:rPr>
                <w:bCs/>
              </w:rPr>
              <w:t>Encargada de Atención al Público</w:t>
            </w:r>
            <w:r w:rsidRPr="0091055A">
              <w:t> </w:t>
            </w:r>
          </w:p>
          <w:p w14:paraId="1952172F" w14:textId="77777777" w:rsidR="00B07B5C" w:rsidRPr="0059649E" w:rsidRDefault="00B07B5C" w:rsidP="00B07B5C">
            <w:pPr>
              <w:pStyle w:val="Fecha"/>
            </w:pPr>
            <w:r>
              <w:t>2010</w:t>
            </w:r>
            <w:r w:rsidRPr="0059649E">
              <w:rPr>
                <w:lang w:bidi="es-ES"/>
              </w:rPr>
              <w:t xml:space="preserve"> - </w:t>
            </w:r>
            <w:r>
              <w:t>2021</w:t>
            </w:r>
          </w:p>
          <w:p w14:paraId="7D5016A0" w14:textId="77777777" w:rsidR="00B07B5C" w:rsidRPr="00C05B46" w:rsidRDefault="00B07B5C" w:rsidP="00B07B5C">
            <w:pPr>
              <w:pStyle w:val="Fecha"/>
              <w:numPr>
                <w:ilvl w:val="0"/>
                <w:numId w:val="15"/>
              </w:numPr>
              <w:jc w:val="both"/>
              <w:rPr>
                <w:lang w:val="es-AR"/>
              </w:rPr>
            </w:pPr>
            <w:r w:rsidRPr="00C05B46">
              <w:rPr>
                <w:lang w:val="es-AR"/>
              </w:rPr>
              <w:t>11 años de experiencia en atención al público.</w:t>
            </w:r>
          </w:p>
          <w:p w14:paraId="0480ECF1" w14:textId="77777777" w:rsidR="00B07B5C" w:rsidRPr="00C05B46" w:rsidRDefault="00B07B5C" w:rsidP="00B07B5C">
            <w:pPr>
              <w:pStyle w:val="Fecha"/>
              <w:numPr>
                <w:ilvl w:val="0"/>
                <w:numId w:val="15"/>
              </w:numPr>
              <w:jc w:val="both"/>
              <w:rPr>
                <w:lang w:val="es-AR"/>
              </w:rPr>
            </w:pPr>
            <w:r w:rsidRPr="00C05B46">
              <w:rPr>
                <w:lang w:val="es-AR"/>
              </w:rPr>
              <w:t>Liderazgo de equipos de trabajo.</w:t>
            </w:r>
          </w:p>
          <w:p w14:paraId="610E93EB" w14:textId="77777777" w:rsidR="00B07B5C" w:rsidRPr="00C05B46" w:rsidRDefault="00B07B5C" w:rsidP="00B07B5C">
            <w:pPr>
              <w:pStyle w:val="Fecha"/>
              <w:numPr>
                <w:ilvl w:val="0"/>
                <w:numId w:val="15"/>
              </w:numPr>
              <w:jc w:val="both"/>
              <w:rPr>
                <w:lang w:val="es-AR"/>
              </w:rPr>
            </w:pPr>
            <w:r w:rsidRPr="00C05B46">
              <w:rPr>
                <w:lang w:val="es-AR"/>
              </w:rPr>
              <w:t>Manejo de conflictos y resolución de problemas.</w:t>
            </w:r>
          </w:p>
          <w:p w14:paraId="074D8B52" w14:textId="77777777" w:rsidR="00B07B5C" w:rsidRPr="00C05B46" w:rsidRDefault="00B07B5C" w:rsidP="00B07B5C">
            <w:pPr>
              <w:pStyle w:val="Fecha"/>
              <w:numPr>
                <w:ilvl w:val="0"/>
                <w:numId w:val="15"/>
              </w:numPr>
              <w:jc w:val="both"/>
              <w:rPr>
                <w:lang w:val="es-AR"/>
              </w:rPr>
            </w:pPr>
            <w:r w:rsidRPr="00C05B46">
              <w:rPr>
                <w:lang w:val="es-AR"/>
              </w:rPr>
              <w:t>Gestión y entrenamiento de personal.</w:t>
            </w:r>
          </w:p>
          <w:p w14:paraId="44E68050" w14:textId="77777777" w:rsidR="00B07B5C" w:rsidRDefault="00B07B5C" w:rsidP="00B07B5C">
            <w:pPr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</w:p>
          <w:p w14:paraId="59D54764" w14:textId="77777777" w:rsidR="00B07B5C" w:rsidRPr="0059649E" w:rsidRDefault="00B07B5C" w:rsidP="00B07B5C">
            <w:sdt>
              <w:sdtPr>
                <w:id w:val="1669594239"/>
                <w:placeholder>
                  <w:docPart w:val="5170DE06F64F4B1580C6EA04632A05A1"/>
                </w:placeholder>
                <w:temporary/>
                <w:showingPlcHdr/>
                <w15:appearance w15:val="hidden"/>
              </w:sdtPr>
              <w:sdtContent>
                <w:r w:rsidRPr="0059649E">
                  <w:rPr>
                    <w:rStyle w:val="Ttulo2Car"/>
                    <w:lang w:bidi="es-ES"/>
                  </w:rPr>
                  <w:t>APTITUDES</w:t>
                </w:r>
              </w:sdtContent>
            </w:sdt>
          </w:p>
          <w:p w14:paraId="7E936CCB" w14:textId="77777777" w:rsidR="00B07B5C" w:rsidRDefault="00B07B5C" w:rsidP="00B07B5C">
            <w:pPr>
              <w:rPr>
                <w:color w:val="FFFFFF" w:themeColor="background1"/>
              </w:rPr>
            </w:pPr>
          </w:p>
          <w:p w14:paraId="78C19836" w14:textId="77777777" w:rsidR="00B07B5C" w:rsidRPr="0091055A" w:rsidRDefault="00B07B5C" w:rsidP="00B07B5C">
            <w:pPr>
              <w:spacing w:after="200" w:line="276" w:lineRule="auto"/>
            </w:pPr>
            <w:r w:rsidRPr="0091055A">
              <w:rPr>
                <w:b/>
                <w:bCs/>
              </w:rPr>
              <w:t>Habilidades Técnicas</w:t>
            </w:r>
          </w:p>
          <w:p w14:paraId="35F9422F" w14:textId="77777777" w:rsidR="00B07B5C" w:rsidRPr="0091055A" w:rsidRDefault="00B07B5C" w:rsidP="00B07B5C">
            <w:pPr>
              <w:numPr>
                <w:ilvl w:val="0"/>
                <w:numId w:val="16"/>
              </w:numPr>
              <w:spacing w:after="200" w:line="276" w:lineRule="auto"/>
            </w:pPr>
            <w:r w:rsidRPr="0091055A">
              <w:rPr>
                <w:b/>
                <w:bCs/>
              </w:rPr>
              <w:t>Lenguajes de Programación:</w:t>
            </w:r>
            <w:r w:rsidRPr="0091055A">
              <w:t> HTML, CSS, JavaScript, Python</w:t>
            </w:r>
          </w:p>
          <w:p w14:paraId="366CD493" w14:textId="77777777" w:rsidR="00B07B5C" w:rsidRPr="0091055A" w:rsidRDefault="00B07B5C" w:rsidP="00B07B5C">
            <w:pPr>
              <w:numPr>
                <w:ilvl w:val="0"/>
                <w:numId w:val="16"/>
              </w:numPr>
              <w:spacing w:after="200" w:line="276" w:lineRule="auto"/>
            </w:pPr>
            <w:proofErr w:type="spellStart"/>
            <w:r w:rsidRPr="0091055A">
              <w:rPr>
                <w:b/>
                <w:bCs/>
              </w:rPr>
              <w:t>Framworks</w:t>
            </w:r>
            <w:proofErr w:type="spellEnd"/>
            <w:r w:rsidRPr="0091055A">
              <w:rPr>
                <w:b/>
                <w:bCs/>
              </w:rPr>
              <w:t> y Herramientas:</w:t>
            </w:r>
            <w:r w:rsidRPr="0091055A">
              <w:t> Git</w:t>
            </w:r>
            <w:r>
              <w:t xml:space="preserve"> y </w:t>
            </w:r>
            <w:proofErr w:type="spellStart"/>
            <w:r>
              <w:t>Flask</w:t>
            </w:r>
            <w:proofErr w:type="spellEnd"/>
            <w:r>
              <w:t xml:space="preserve"> </w:t>
            </w:r>
          </w:p>
          <w:p w14:paraId="0823DA88" w14:textId="77777777" w:rsidR="00B07B5C" w:rsidRPr="0091055A" w:rsidRDefault="00B07B5C" w:rsidP="00B07B5C">
            <w:pPr>
              <w:numPr>
                <w:ilvl w:val="0"/>
                <w:numId w:val="16"/>
              </w:numPr>
              <w:spacing w:after="200" w:line="276" w:lineRule="auto"/>
            </w:pPr>
            <w:r w:rsidRPr="0091055A">
              <w:rPr>
                <w:b/>
                <w:bCs/>
              </w:rPr>
              <w:t>Bases de Datos:</w:t>
            </w:r>
            <w:r w:rsidRPr="0091055A">
              <w:t> MySQL</w:t>
            </w:r>
          </w:p>
          <w:p w14:paraId="62833FB0" w14:textId="77777777" w:rsidR="00B07B5C" w:rsidRPr="0091055A" w:rsidRDefault="00B07B5C" w:rsidP="00B07B5C">
            <w:pPr>
              <w:spacing w:after="200" w:line="276" w:lineRule="auto"/>
            </w:pPr>
            <w:r w:rsidRPr="0091055A">
              <w:rPr>
                <w:b/>
                <w:bCs/>
              </w:rPr>
              <w:t>Habilidades Interpersonales</w:t>
            </w:r>
          </w:p>
          <w:p w14:paraId="602F2A30" w14:textId="77777777" w:rsidR="00B07B5C" w:rsidRPr="0091055A" w:rsidRDefault="00B07B5C" w:rsidP="00B07B5C">
            <w:pPr>
              <w:numPr>
                <w:ilvl w:val="0"/>
                <w:numId w:val="17"/>
              </w:numPr>
              <w:spacing w:after="200" w:line="276" w:lineRule="auto"/>
            </w:pPr>
            <w:r w:rsidRPr="0091055A">
              <w:t>Liderazgo y Gestión de Equipos</w:t>
            </w:r>
          </w:p>
          <w:p w14:paraId="0C7258D2" w14:textId="77777777" w:rsidR="00B07B5C" w:rsidRPr="0091055A" w:rsidRDefault="00B07B5C" w:rsidP="00B07B5C">
            <w:pPr>
              <w:numPr>
                <w:ilvl w:val="0"/>
                <w:numId w:val="17"/>
              </w:numPr>
              <w:spacing w:after="200" w:line="276" w:lineRule="auto"/>
            </w:pPr>
            <w:r w:rsidRPr="0091055A">
              <w:t>Comunicación Efectiva</w:t>
            </w:r>
          </w:p>
          <w:p w14:paraId="19C61A8D" w14:textId="77777777" w:rsidR="00B07B5C" w:rsidRPr="0091055A" w:rsidRDefault="00B07B5C" w:rsidP="00B07B5C">
            <w:pPr>
              <w:numPr>
                <w:ilvl w:val="0"/>
                <w:numId w:val="17"/>
              </w:numPr>
              <w:spacing w:after="200" w:line="276" w:lineRule="auto"/>
            </w:pPr>
            <w:r w:rsidRPr="0091055A">
              <w:t>Trabajo en Equipo</w:t>
            </w:r>
          </w:p>
          <w:p w14:paraId="5FF557C8" w14:textId="77777777" w:rsidR="00B07B5C" w:rsidRPr="0091055A" w:rsidRDefault="00B07B5C" w:rsidP="00B07B5C">
            <w:pPr>
              <w:spacing w:after="200" w:line="276" w:lineRule="auto"/>
            </w:pPr>
            <w:r w:rsidRPr="0091055A">
              <w:rPr>
                <w:b/>
                <w:bCs/>
              </w:rPr>
              <w:t>Idiomas</w:t>
            </w:r>
          </w:p>
          <w:p w14:paraId="62357536" w14:textId="77777777" w:rsidR="00B07B5C" w:rsidRPr="0091055A" w:rsidRDefault="00B07B5C" w:rsidP="00B07B5C">
            <w:pPr>
              <w:numPr>
                <w:ilvl w:val="0"/>
                <w:numId w:val="18"/>
              </w:numPr>
              <w:spacing w:after="200" w:line="276" w:lineRule="auto"/>
            </w:pPr>
            <w:r w:rsidRPr="0091055A">
              <w:t>Español (Nativo)</w:t>
            </w:r>
          </w:p>
          <w:p w14:paraId="37DE857D" w14:textId="77777777" w:rsidR="00B07B5C" w:rsidRPr="0091055A" w:rsidRDefault="00B07B5C" w:rsidP="00B07B5C">
            <w:pPr>
              <w:numPr>
                <w:ilvl w:val="0"/>
                <w:numId w:val="18"/>
              </w:numPr>
              <w:spacing w:after="200" w:line="276" w:lineRule="auto"/>
            </w:pPr>
            <w:r w:rsidRPr="0091055A">
              <w:t>Inglés (Básico)</w:t>
            </w:r>
          </w:p>
          <w:p w14:paraId="6620A85C" w14:textId="77777777" w:rsidR="00B07B5C" w:rsidRPr="0059649E" w:rsidRDefault="00B07B5C" w:rsidP="00B07B5C">
            <w:pPr>
              <w:rPr>
                <w:color w:val="FFFFFF" w:themeColor="background1"/>
              </w:rPr>
            </w:pPr>
          </w:p>
        </w:tc>
      </w:tr>
    </w:tbl>
    <w:p w14:paraId="5C528F67" w14:textId="77777777" w:rsidR="00000000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AF4D3" w14:textId="77777777" w:rsidR="00E34240" w:rsidRDefault="00E34240" w:rsidP="000C45FF">
      <w:r>
        <w:separator/>
      </w:r>
    </w:p>
  </w:endnote>
  <w:endnote w:type="continuationSeparator" w:id="0">
    <w:p w14:paraId="14E65EFD" w14:textId="77777777" w:rsidR="00E34240" w:rsidRDefault="00E342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2BF43" w14:textId="77777777" w:rsidR="00E34240" w:rsidRDefault="00E34240" w:rsidP="000C45FF">
      <w:r>
        <w:separator/>
      </w:r>
    </w:p>
  </w:footnote>
  <w:footnote w:type="continuationSeparator" w:id="0">
    <w:p w14:paraId="6C5B7F5E" w14:textId="77777777" w:rsidR="00E34240" w:rsidRDefault="00E342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0BB9D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4E387FA" wp14:editId="37E45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93177"/>
    <w:multiLevelType w:val="multilevel"/>
    <w:tmpl w:val="6EEAAA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F688A"/>
    <w:multiLevelType w:val="multilevel"/>
    <w:tmpl w:val="7F7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71E6306"/>
    <w:multiLevelType w:val="multilevel"/>
    <w:tmpl w:val="65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8E0311C"/>
    <w:multiLevelType w:val="multilevel"/>
    <w:tmpl w:val="744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6B3402"/>
    <w:multiLevelType w:val="multilevel"/>
    <w:tmpl w:val="EF2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056404">
    <w:abstractNumId w:val="11"/>
  </w:num>
  <w:num w:numId="2" w16cid:durableId="1114709494">
    <w:abstractNumId w:val="13"/>
  </w:num>
  <w:num w:numId="3" w16cid:durableId="1885826900">
    <w:abstractNumId w:val="8"/>
  </w:num>
  <w:num w:numId="4" w16cid:durableId="1729524701">
    <w:abstractNumId w:val="3"/>
  </w:num>
  <w:num w:numId="5" w16cid:durableId="169957216">
    <w:abstractNumId w:val="2"/>
  </w:num>
  <w:num w:numId="6" w16cid:durableId="2029019157">
    <w:abstractNumId w:val="1"/>
  </w:num>
  <w:num w:numId="7" w16cid:durableId="2125809182">
    <w:abstractNumId w:val="0"/>
  </w:num>
  <w:num w:numId="8" w16cid:durableId="310867473">
    <w:abstractNumId w:val="9"/>
  </w:num>
  <w:num w:numId="9" w16cid:durableId="844593210">
    <w:abstractNumId w:val="7"/>
  </w:num>
  <w:num w:numId="10" w16cid:durableId="91442143">
    <w:abstractNumId w:val="6"/>
  </w:num>
  <w:num w:numId="11" w16cid:durableId="2100322350">
    <w:abstractNumId w:val="5"/>
  </w:num>
  <w:num w:numId="12" w16cid:durableId="1897546247">
    <w:abstractNumId w:val="4"/>
  </w:num>
  <w:num w:numId="13" w16cid:durableId="1579166878">
    <w:abstractNumId w:val="15"/>
  </w:num>
  <w:num w:numId="14" w16cid:durableId="1694921867">
    <w:abstractNumId w:val="12"/>
  </w:num>
  <w:num w:numId="15" w16cid:durableId="1894923575">
    <w:abstractNumId w:val="10"/>
  </w:num>
  <w:num w:numId="16" w16cid:durableId="1181974369">
    <w:abstractNumId w:val="14"/>
  </w:num>
  <w:num w:numId="17" w16cid:durableId="1459563648">
    <w:abstractNumId w:val="17"/>
  </w:num>
  <w:num w:numId="18" w16cid:durableId="636467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FF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B7060"/>
    <w:rsid w:val="001E0391"/>
    <w:rsid w:val="001E1759"/>
    <w:rsid w:val="001F1ECC"/>
    <w:rsid w:val="002400EB"/>
    <w:rsid w:val="002559EC"/>
    <w:rsid w:val="00256CF7"/>
    <w:rsid w:val="00281FD5"/>
    <w:rsid w:val="002B77FF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07B5C"/>
    <w:rsid w:val="00B20152"/>
    <w:rsid w:val="00B359E4"/>
    <w:rsid w:val="00B57D98"/>
    <w:rsid w:val="00B70850"/>
    <w:rsid w:val="00C05B46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34240"/>
    <w:rsid w:val="00E4381A"/>
    <w:rsid w:val="00E55D74"/>
    <w:rsid w:val="00EE4C8D"/>
    <w:rsid w:val="00F60274"/>
    <w:rsid w:val="00F77FB9"/>
    <w:rsid w:val="00F94526"/>
    <w:rsid w:val="00FB068F"/>
    <w:rsid w:val="00FB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C90E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BBC9D2C4F64EF2A0B61B4944E23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E7AF-1B8E-4C17-AC4C-21426D9D9324}"/>
      </w:docPartPr>
      <w:docPartBody>
        <w:p w:rsidR="00000000" w:rsidRDefault="00162FB2" w:rsidP="00162FB2">
          <w:pPr>
            <w:pStyle w:val="A7BBC9D2C4F64EF2A0B61B4944E23A9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4E8750FB639D40EDA0870E66469F8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B61C8-3A1C-488D-B11E-9101613846E9}"/>
      </w:docPartPr>
      <w:docPartBody>
        <w:p w:rsidR="00000000" w:rsidRDefault="00162FB2" w:rsidP="00162FB2">
          <w:pPr>
            <w:pStyle w:val="4E8750FB639D40EDA0870E66469F825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B08D17BB0A3247D5858C9A089347B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2B20C-0DB5-4942-BC3D-D7E51D567BE8}"/>
      </w:docPartPr>
      <w:docPartBody>
        <w:p w:rsidR="00000000" w:rsidRDefault="00162FB2" w:rsidP="00162FB2">
          <w:pPr>
            <w:pStyle w:val="B08D17BB0A3247D5858C9A089347B0D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196A5148BCD849ED983E4AD332D1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82770-D1B1-435C-93AE-3F50019BF22A}"/>
      </w:docPartPr>
      <w:docPartBody>
        <w:p w:rsidR="00000000" w:rsidRDefault="00162FB2" w:rsidP="00162FB2">
          <w:pPr>
            <w:pStyle w:val="196A5148BCD849ED983E4AD332D142B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2E480961900049F89BDF9A2A747B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868D-134B-4C46-A093-C22683D0D442}"/>
      </w:docPartPr>
      <w:docPartBody>
        <w:p w:rsidR="00000000" w:rsidRDefault="00162FB2" w:rsidP="00162FB2">
          <w:pPr>
            <w:pStyle w:val="2E480961900049F89BDF9A2A747B76E1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70DCF918E024150B6F300EFDC69B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2DA-9735-44AE-9B90-32CAF6D0B53C}"/>
      </w:docPartPr>
      <w:docPartBody>
        <w:p w:rsidR="00000000" w:rsidRDefault="00162FB2" w:rsidP="00162FB2">
          <w:pPr>
            <w:pStyle w:val="770DCF918E024150B6F300EFDC69BA49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FEF11C70B1194045BBAF120110DDD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C336-F383-4132-87D8-8FCA14F37479}"/>
      </w:docPartPr>
      <w:docPartBody>
        <w:p w:rsidR="00000000" w:rsidRDefault="00162FB2" w:rsidP="00162FB2">
          <w:pPr>
            <w:pStyle w:val="FEF11C70B1194045BBAF120110DDD275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EF22017C6BA4475FBD82466031884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3D32-FE33-43D1-8AE9-D8D0D11EA2D7}"/>
      </w:docPartPr>
      <w:docPartBody>
        <w:p w:rsidR="00000000" w:rsidRDefault="00162FB2" w:rsidP="00162FB2">
          <w:pPr>
            <w:pStyle w:val="EF22017C6BA4475FBD82466031884481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4962DCF4877043A3871F1306402B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73B3-8ECF-42E0-AA53-5CA02680B264}"/>
      </w:docPartPr>
      <w:docPartBody>
        <w:p w:rsidR="00000000" w:rsidRDefault="00162FB2" w:rsidP="00162FB2">
          <w:pPr>
            <w:pStyle w:val="4962DCF4877043A3871F1306402BABEE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7338E71B83064BB88EFA29BBBDDAD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FC86-D4DF-421B-BE18-1352A9778EC8}"/>
      </w:docPartPr>
      <w:docPartBody>
        <w:p w:rsidR="00000000" w:rsidRDefault="00162FB2" w:rsidP="00162FB2">
          <w:pPr>
            <w:pStyle w:val="7338E71B83064BB88EFA29BBBDDAD2A6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8717FC2B91164CD6B627452775F05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CC153-2664-4020-89FE-F75FCB51B321}"/>
      </w:docPartPr>
      <w:docPartBody>
        <w:p w:rsidR="00000000" w:rsidRDefault="00162FB2" w:rsidP="00162FB2">
          <w:pPr>
            <w:pStyle w:val="8717FC2B91164CD6B627452775F0583A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5170DE06F64F4B1580C6EA04632A0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8646B-34F4-46EC-A4F3-D17806D22D5A}"/>
      </w:docPartPr>
      <w:docPartBody>
        <w:p w:rsidR="00000000" w:rsidRDefault="00162FB2" w:rsidP="00162FB2">
          <w:pPr>
            <w:pStyle w:val="5170DE06F64F4B1580C6EA04632A05A1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B2"/>
    <w:rsid w:val="00162FB2"/>
    <w:rsid w:val="001B7060"/>
    <w:rsid w:val="0023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162FB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3A5AC89E2A48068784D6C15DF4D0E3">
    <w:name w:val="473A5AC89E2A48068784D6C15DF4D0E3"/>
  </w:style>
  <w:style w:type="paragraph" w:customStyle="1" w:styleId="BE6BE6B1AB404B5495D0083BD84C6DAC">
    <w:name w:val="BE6BE6B1AB404B5495D0083BD84C6DAC"/>
  </w:style>
  <w:style w:type="paragraph" w:customStyle="1" w:styleId="88D2FEF2BCB345D4AEF6C640BE78C80E">
    <w:name w:val="88D2FEF2BCB345D4AEF6C640BE78C80E"/>
  </w:style>
  <w:style w:type="paragraph" w:customStyle="1" w:styleId="2224B7CF8706403FAB8667948B55C3E2">
    <w:name w:val="2224B7CF8706403FAB8667948B55C3E2"/>
  </w:style>
  <w:style w:type="paragraph" w:customStyle="1" w:styleId="4806098D261740D0995FC6C3943E8C0A">
    <w:name w:val="4806098D261740D0995FC6C3943E8C0A"/>
  </w:style>
  <w:style w:type="paragraph" w:customStyle="1" w:styleId="3A0EAD7E13DA4342960EE5DCA8417238">
    <w:name w:val="3A0EAD7E13DA4342960EE5DCA8417238"/>
  </w:style>
  <w:style w:type="paragraph" w:customStyle="1" w:styleId="A1B66D44A15144EE9915B3D379BE02C6">
    <w:name w:val="A1B66D44A15144EE9915B3D379BE02C6"/>
  </w:style>
  <w:style w:type="paragraph" w:customStyle="1" w:styleId="8A9DD2061D814F11A07DB7849309D8EA">
    <w:name w:val="8A9DD2061D814F11A07DB7849309D8EA"/>
  </w:style>
  <w:style w:type="paragraph" w:customStyle="1" w:styleId="844A1C250DFA41208BCE3A4C6D3BC614">
    <w:name w:val="844A1C250DFA41208BCE3A4C6D3BC614"/>
  </w:style>
  <w:style w:type="paragraph" w:customStyle="1" w:styleId="8E24D38454C6479EB94386CEA46A648C">
    <w:name w:val="8E24D38454C6479EB94386CEA46A648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76E6DBB3E0349AF8D2B4D8C6D83D8FA">
    <w:name w:val="C76E6DBB3E0349AF8D2B4D8C6D83D8FA"/>
  </w:style>
  <w:style w:type="paragraph" w:customStyle="1" w:styleId="E964F7A177C446A5B96ED97C72AFBD5C">
    <w:name w:val="E964F7A177C446A5B96ED97C72AFBD5C"/>
  </w:style>
  <w:style w:type="paragraph" w:customStyle="1" w:styleId="00F5F51CC0BF4C53B5D1A6248440E709">
    <w:name w:val="00F5F51CC0BF4C53B5D1A6248440E709"/>
  </w:style>
  <w:style w:type="paragraph" w:customStyle="1" w:styleId="4B8575FF427B4255AC0FE1369CB48F7E">
    <w:name w:val="4B8575FF427B4255AC0FE1369CB48F7E"/>
  </w:style>
  <w:style w:type="paragraph" w:customStyle="1" w:styleId="64688FA8F0AC44E68555252E635EA236">
    <w:name w:val="64688FA8F0AC44E68555252E635EA236"/>
  </w:style>
  <w:style w:type="paragraph" w:customStyle="1" w:styleId="AE5AC897F31F43ED98801BE3853FF0B5">
    <w:name w:val="AE5AC897F31F43ED98801BE3853FF0B5"/>
  </w:style>
  <w:style w:type="paragraph" w:customStyle="1" w:styleId="3B1A48F92EB44D1E898030942ECD9DB2">
    <w:name w:val="3B1A48F92EB44D1E898030942ECD9DB2"/>
  </w:style>
  <w:style w:type="paragraph" w:customStyle="1" w:styleId="338398534ABE4B39B7CAA7EB1D84DA72">
    <w:name w:val="338398534ABE4B39B7CAA7EB1D84DA72"/>
  </w:style>
  <w:style w:type="paragraph" w:customStyle="1" w:styleId="6BBDEFF8EB9549D2A333EEE89D78BB79">
    <w:name w:val="6BBDEFF8EB9549D2A333EEE89D78BB79"/>
  </w:style>
  <w:style w:type="paragraph" w:customStyle="1" w:styleId="87F58120D6A04DB0A9943BA0CAE85FA3">
    <w:name w:val="87F58120D6A04DB0A9943BA0CAE85FA3"/>
  </w:style>
  <w:style w:type="paragraph" w:customStyle="1" w:styleId="8E3E53B627AA43F9815092E96FAF3C1A">
    <w:name w:val="8E3E53B627AA43F9815092E96FAF3C1A"/>
  </w:style>
  <w:style w:type="paragraph" w:customStyle="1" w:styleId="6C91AD90AC95438E84AF06C06D1C1849">
    <w:name w:val="6C91AD90AC95438E84AF06C06D1C1849"/>
  </w:style>
  <w:style w:type="paragraph" w:customStyle="1" w:styleId="E33DEAEB3484461384E3A2BB671051A6">
    <w:name w:val="E33DEAEB3484461384E3A2BB671051A6"/>
  </w:style>
  <w:style w:type="paragraph" w:customStyle="1" w:styleId="13736404DBB847D282FE9344BC41EB98">
    <w:name w:val="13736404DBB847D282FE9344BC41EB98"/>
  </w:style>
  <w:style w:type="paragraph" w:customStyle="1" w:styleId="82C2081DE78A4B71BD1CC324A250C94C">
    <w:name w:val="82C2081DE78A4B71BD1CC324A250C94C"/>
  </w:style>
  <w:style w:type="paragraph" w:customStyle="1" w:styleId="0C115662ED754754AB6D9C10B2FEE2EF">
    <w:name w:val="0C115662ED754754AB6D9C10B2FEE2EF"/>
  </w:style>
  <w:style w:type="paragraph" w:customStyle="1" w:styleId="D6592C923A8E44C5ABC9B189CF437543">
    <w:name w:val="D6592C923A8E44C5ABC9B189CF437543"/>
  </w:style>
  <w:style w:type="paragraph" w:customStyle="1" w:styleId="406AE0C38BAE47A48C0EE77468663C8B">
    <w:name w:val="406AE0C38BAE47A48C0EE77468663C8B"/>
  </w:style>
  <w:style w:type="paragraph" w:customStyle="1" w:styleId="F552F3BF0BCB41B38DC7E616251D8C08">
    <w:name w:val="F552F3BF0BCB41B38DC7E616251D8C08"/>
  </w:style>
  <w:style w:type="paragraph" w:customStyle="1" w:styleId="9EE40265F0E84D3D82FFFDDFCB7AEC87">
    <w:name w:val="9EE40265F0E84D3D82FFFDDFCB7AEC87"/>
  </w:style>
  <w:style w:type="paragraph" w:customStyle="1" w:styleId="99240F2AE58C4AA1957B06DCDD11DB64">
    <w:name w:val="99240F2AE58C4AA1957B06DCDD11DB64"/>
  </w:style>
  <w:style w:type="paragraph" w:customStyle="1" w:styleId="DBD61DA95269442181D849DA9987319E">
    <w:name w:val="DBD61DA95269442181D849DA9987319E"/>
  </w:style>
  <w:style w:type="paragraph" w:customStyle="1" w:styleId="B9BE061100C54B82A6D8320B5B747E93">
    <w:name w:val="B9BE061100C54B82A6D8320B5B747E93"/>
  </w:style>
  <w:style w:type="paragraph" w:customStyle="1" w:styleId="3C545A471C92454687BBD34130A7D217">
    <w:name w:val="3C545A471C92454687BBD34130A7D217"/>
  </w:style>
  <w:style w:type="paragraph" w:customStyle="1" w:styleId="877825B7290943D997E646BB99EC5D25">
    <w:name w:val="877825B7290943D997E646BB99EC5D25"/>
  </w:style>
  <w:style w:type="paragraph" w:customStyle="1" w:styleId="38C700A4D3E149F5A629FD4CF4BC12A9">
    <w:name w:val="38C700A4D3E149F5A629FD4CF4BC12A9"/>
  </w:style>
  <w:style w:type="paragraph" w:customStyle="1" w:styleId="A7A92968632744FE86174BEF48A9D445">
    <w:name w:val="A7A92968632744FE86174BEF48A9D445"/>
  </w:style>
  <w:style w:type="paragraph" w:customStyle="1" w:styleId="2A09BE158E22436493A28F9792E8E1D4">
    <w:name w:val="2A09BE158E22436493A28F9792E8E1D4"/>
  </w:style>
  <w:style w:type="paragraph" w:customStyle="1" w:styleId="A14BA2F9FEC045FC83EBACB417113D36">
    <w:name w:val="A14BA2F9FEC045FC83EBACB417113D36"/>
  </w:style>
  <w:style w:type="paragraph" w:customStyle="1" w:styleId="93D6F58A154344C6AB844EC41DB02DE1">
    <w:name w:val="93D6F58A154344C6AB844EC41DB02DE1"/>
  </w:style>
  <w:style w:type="paragraph" w:customStyle="1" w:styleId="4862D63B42BA4B38B0AF43EBC615A10B">
    <w:name w:val="4862D63B42BA4B38B0AF43EBC615A10B"/>
  </w:style>
  <w:style w:type="character" w:customStyle="1" w:styleId="Ttulo2Car">
    <w:name w:val="Título 2 Car"/>
    <w:basedOn w:val="Fuentedeprrafopredeter"/>
    <w:link w:val="Ttulo2"/>
    <w:uiPriority w:val="9"/>
    <w:rsid w:val="00162FB2"/>
    <w:rPr>
      <w:rFonts w:ascii="Century Gothic" w:eastAsiaTheme="majorEastAsia" w:hAnsi="Century Gothic" w:cstheme="majorBidi"/>
      <w:b/>
      <w:bCs/>
      <w:caps/>
      <w:kern w:val="0"/>
      <w:szCs w:val="26"/>
      <w:lang w:val="es-ES" w:eastAsia="ja-JP"/>
      <w14:ligatures w14:val="none"/>
    </w:rPr>
  </w:style>
  <w:style w:type="paragraph" w:customStyle="1" w:styleId="37C2311C812644ADBB9C4C81944520B7">
    <w:name w:val="37C2311C812644ADBB9C4C81944520B7"/>
  </w:style>
  <w:style w:type="paragraph" w:customStyle="1" w:styleId="A7BBC9D2C4F64EF2A0B61B4944E23A91">
    <w:name w:val="A7BBC9D2C4F64EF2A0B61B4944E23A91"/>
    <w:rsid w:val="00162FB2"/>
  </w:style>
  <w:style w:type="paragraph" w:customStyle="1" w:styleId="4E8750FB639D40EDA0870E66469F8252">
    <w:name w:val="4E8750FB639D40EDA0870E66469F8252"/>
    <w:rsid w:val="00162FB2"/>
  </w:style>
  <w:style w:type="paragraph" w:customStyle="1" w:styleId="B08D17BB0A3247D5858C9A089347B0DE">
    <w:name w:val="B08D17BB0A3247D5858C9A089347B0DE"/>
    <w:rsid w:val="00162FB2"/>
  </w:style>
  <w:style w:type="paragraph" w:customStyle="1" w:styleId="196A5148BCD849ED983E4AD332D142BC">
    <w:name w:val="196A5148BCD849ED983E4AD332D142BC"/>
    <w:rsid w:val="00162FB2"/>
  </w:style>
  <w:style w:type="paragraph" w:customStyle="1" w:styleId="2E480961900049F89BDF9A2A747B76E1">
    <w:name w:val="2E480961900049F89BDF9A2A747B76E1"/>
    <w:rsid w:val="00162FB2"/>
  </w:style>
  <w:style w:type="paragraph" w:customStyle="1" w:styleId="770DCF918E024150B6F300EFDC69BA49">
    <w:name w:val="770DCF918E024150B6F300EFDC69BA49"/>
    <w:rsid w:val="00162FB2"/>
  </w:style>
  <w:style w:type="paragraph" w:customStyle="1" w:styleId="FEF11C70B1194045BBAF120110DDD275">
    <w:name w:val="FEF11C70B1194045BBAF120110DDD275"/>
    <w:rsid w:val="00162FB2"/>
  </w:style>
  <w:style w:type="paragraph" w:customStyle="1" w:styleId="EF22017C6BA4475FBD82466031884481">
    <w:name w:val="EF22017C6BA4475FBD82466031884481"/>
    <w:rsid w:val="00162FB2"/>
  </w:style>
  <w:style w:type="paragraph" w:customStyle="1" w:styleId="4962DCF4877043A3871F1306402BABEE">
    <w:name w:val="4962DCF4877043A3871F1306402BABEE"/>
    <w:rsid w:val="00162FB2"/>
  </w:style>
  <w:style w:type="paragraph" w:customStyle="1" w:styleId="7338E71B83064BB88EFA29BBBDDAD2A6">
    <w:name w:val="7338E71B83064BB88EFA29BBBDDAD2A6"/>
    <w:rsid w:val="00162FB2"/>
  </w:style>
  <w:style w:type="paragraph" w:customStyle="1" w:styleId="8717FC2B91164CD6B627452775F0583A">
    <w:name w:val="8717FC2B91164CD6B627452775F0583A"/>
    <w:rsid w:val="00162FB2"/>
  </w:style>
  <w:style w:type="paragraph" w:customStyle="1" w:styleId="5170DE06F64F4B1580C6EA04632A05A1">
    <w:name w:val="5170DE06F64F4B1580C6EA04632A05A1"/>
    <w:rsid w:val="00162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2024-10-25T13:07:00Z</dcterms:created>
  <dcterms:modified xsi:type="dcterms:W3CDTF">2024-10-25T13:35:00Z</dcterms:modified>
</cp:coreProperties>
</file>